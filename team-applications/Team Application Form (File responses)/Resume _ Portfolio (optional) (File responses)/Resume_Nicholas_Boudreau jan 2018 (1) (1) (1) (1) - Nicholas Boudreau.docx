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033F" w14:textId="77777777" w:rsidR="00656B22" w:rsidRPr="001F6A37" w:rsidRDefault="00656B22" w:rsidP="00FA12A6">
      <w:pPr>
        <w:shd w:val="clear" w:color="auto" w:fill="FFFFFF"/>
        <w:rPr>
          <w:sz w:val="20"/>
          <w:szCs w:val="20"/>
          <w:lang w:val="en-CA"/>
        </w:rPr>
      </w:pPr>
    </w:p>
    <w:p w14:paraId="34225B4D" w14:textId="251574C3" w:rsidR="00EB38E9" w:rsidRPr="00EB6960" w:rsidRDefault="002A09FD" w:rsidP="00FA12A6">
      <w:pPr>
        <w:shd w:val="clear" w:color="auto" w:fill="FFFFFF"/>
        <w:rPr>
          <w:sz w:val="36"/>
          <w:szCs w:val="36"/>
          <w:lang w:val="en-CA"/>
        </w:rPr>
      </w:pPr>
      <w:r w:rsidRPr="00EB6960">
        <w:rPr>
          <w:sz w:val="36"/>
          <w:szCs w:val="36"/>
          <w:lang w:val="en-CA"/>
        </w:rPr>
        <w:t>Education:</w:t>
      </w:r>
    </w:p>
    <w:p w14:paraId="35C60358" w14:textId="28163151" w:rsidR="00EB38E9" w:rsidRDefault="00EB38E9" w:rsidP="00FA12A6">
      <w:pPr>
        <w:shd w:val="clear" w:color="auto" w:fill="FFFFFF"/>
        <w:rPr>
          <w:lang w:val="en-CA"/>
        </w:rPr>
      </w:pPr>
      <w:r>
        <w:rPr>
          <w:lang w:val="en-CA"/>
        </w:rPr>
        <w:t>Highschool diploma</w:t>
      </w:r>
      <w:r w:rsidR="00575F26">
        <w:rPr>
          <w:lang w:val="en-CA"/>
        </w:rPr>
        <w:t>, citadel high, 2015</w:t>
      </w:r>
    </w:p>
    <w:p w14:paraId="6B22F78D" w14:textId="432D23DF" w:rsidR="002A09FD" w:rsidRDefault="00604FAB" w:rsidP="00FA12A6">
      <w:pPr>
        <w:shd w:val="clear" w:color="auto" w:fill="FFFFFF"/>
        <w:rPr>
          <w:lang w:val="en-CA"/>
        </w:rPr>
      </w:pPr>
      <w:r>
        <w:rPr>
          <w:lang w:val="en-CA"/>
        </w:rPr>
        <w:t xml:space="preserve">Dalhousie </w:t>
      </w:r>
      <w:r w:rsidR="00656B22">
        <w:rPr>
          <w:lang w:val="en-CA"/>
        </w:rPr>
        <w:t>U</w:t>
      </w:r>
      <w:r>
        <w:rPr>
          <w:lang w:val="en-CA"/>
        </w:rPr>
        <w:t>niversity Halifax, Nova Scotia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2015-present</w:t>
      </w:r>
    </w:p>
    <w:p w14:paraId="377FD1C9" w14:textId="766EC8FD" w:rsidR="00BE68F7" w:rsidRDefault="00604FAB" w:rsidP="00FA12A6">
      <w:pPr>
        <w:shd w:val="clear" w:color="auto" w:fill="FFFFFF"/>
        <w:rPr>
          <w:lang w:val="en-CA"/>
        </w:rPr>
      </w:pPr>
      <w:r>
        <w:rPr>
          <w:lang w:val="en-CA"/>
        </w:rPr>
        <w:t>Bachelor of Science Microbiology</w:t>
      </w:r>
      <w:r w:rsidR="008A2A6D">
        <w:rPr>
          <w:lang w:val="en-CA"/>
        </w:rPr>
        <w:t xml:space="preserve"> and immunology</w:t>
      </w:r>
    </w:p>
    <w:p w14:paraId="3D9FE5B6" w14:textId="77777777" w:rsidR="00656B22" w:rsidRPr="001F6A37" w:rsidRDefault="00656B22" w:rsidP="00FA12A6">
      <w:pPr>
        <w:shd w:val="clear" w:color="auto" w:fill="FFFFFF"/>
        <w:rPr>
          <w:sz w:val="20"/>
          <w:szCs w:val="20"/>
          <w:lang w:val="en-CA"/>
        </w:rPr>
      </w:pPr>
    </w:p>
    <w:p w14:paraId="4AAE20C5" w14:textId="24EDB5DE" w:rsidR="00334F12" w:rsidRDefault="00334F12" w:rsidP="00FA12A6">
      <w:pPr>
        <w:shd w:val="clear" w:color="auto" w:fill="FFFFFF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Training:</w:t>
      </w:r>
    </w:p>
    <w:p w14:paraId="24329ADA" w14:textId="65CF492B" w:rsidR="00334F12" w:rsidRDefault="00E712CF" w:rsidP="00E712CF">
      <w:pPr>
        <w:pStyle w:val="ListParagraph"/>
        <w:numPr>
          <w:ilvl w:val="0"/>
          <w:numId w:val="20"/>
        </w:numPr>
        <w:shd w:val="clear" w:color="auto" w:fill="FFFFFF"/>
        <w:rPr>
          <w:szCs w:val="36"/>
          <w:lang w:val="en-CA"/>
        </w:rPr>
      </w:pPr>
      <w:r>
        <w:rPr>
          <w:szCs w:val="36"/>
          <w:lang w:val="en-CA"/>
        </w:rPr>
        <w:t>Full biosafety training</w:t>
      </w:r>
      <w:r w:rsidR="0014094C">
        <w:rPr>
          <w:szCs w:val="36"/>
          <w:lang w:val="en-CA"/>
        </w:rPr>
        <w:t>, from the public health agency of Canada</w:t>
      </w:r>
    </w:p>
    <w:p w14:paraId="29695D10" w14:textId="14E2ED8A" w:rsidR="00E712CF" w:rsidRDefault="00E712CF" w:rsidP="00E712CF">
      <w:pPr>
        <w:pStyle w:val="ListParagraph"/>
        <w:numPr>
          <w:ilvl w:val="0"/>
          <w:numId w:val="20"/>
        </w:numPr>
        <w:shd w:val="clear" w:color="auto" w:fill="FFFFFF"/>
        <w:rPr>
          <w:szCs w:val="36"/>
          <w:lang w:val="en-CA"/>
        </w:rPr>
      </w:pPr>
      <w:r>
        <w:rPr>
          <w:szCs w:val="36"/>
          <w:lang w:val="en-CA"/>
        </w:rPr>
        <w:t>Flow cytometry</w:t>
      </w:r>
      <w:r w:rsidR="0014094C">
        <w:rPr>
          <w:szCs w:val="36"/>
          <w:lang w:val="en-CA"/>
        </w:rPr>
        <w:t xml:space="preserve"> from the Dalhousie faculty of medicine</w:t>
      </w:r>
    </w:p>
    <w:p w14:paraId="614A82F0" w14:textId="1876F627" w:rsidR="00E712CF" w:rsidRDefault="00E712CF" w:rsidP="00E712CF">
      <w:pPr>
        <w:pStyle w:val="ListParagraph"/>
        <w:numPr>
          <w:ilvl w:val="0"/>
          <w:numId w:val="20"/>
        </w:numPr>
        <w:shd w:val="clear" w:color="auto" w:fill="FFFFFF"/>
        <w:rPr>
          <w:szCs w:val="36"/>
          <w:lang w:val="en-CA"/>
        </w:rPr>
      </w:pPr>
      <w:r>
        <w:rPr>
          <w:szCs w:val="36"/>
          <w:lang w:val="en-CA"/>
        </w:rPr>
        <w:t>Hazardous materials handling and transport</w:t>
      </w:r>
      <w:r w:rsidR="00102D05">
        <w:rPr>
          <w:szCs w:val="36"/>
          <w:lang w:val="en-CA"/>
        </w:rPr>
        <w:t xml:space="preserve"> </w:t>
      </w:r>
      <w:r w:rsidR="00216422">
        <w:rPr>
          <w:szCs w:val="36"/>
          <w:lang w:val="en-CA"/>
        </w:rPr>
        <w:t>with CITI</w:t>
      </w:r>
    </w:p>
    <w:p w14:paraId="4BF0F472" w14:textId="26CDE886" w:rsidR="00E712CF" w:rsidRPr="00E712CF" w:rsidRDefault="00E712CF" w:rsidP="00E712CF">
      <w:pPr>
        <w:pStyle w:val="ListParagraph"/>
        <w:numPr>
          <w:ilvl w:val="0"/>
          <w:numId w:val="20"/>
        </w:numPr>
        <w:shd w:val="clear" w:color="auto" w:fill="FFFFFF"/>
        <w:rPr>
          <w:szCs w:val="36"/>
          <w:lang w:val="en-CA"/>
        </w:rPr>
      </w:pPr>
      <w:r>
        <w:rPr>
          <w:szCs w:val="36"/>
          <w:lang w:val="en-CA"/>
        </w:rPr>
        <w:t>WHMIS</w:t>
      </w:r>
      <w:r w:rsidR="00216422">
        <w:rPr>
          <w:szCs w:val="36"/>
          <w:lang w:val="en-CA"/>
        </w:rPr>
        <w:t xml:space="preserve"> </w:t>
      </w:r>
    </w:p>
    <w:p w14:paraId="3A3C3ADA" w14:textId="24D2EBD5" w:rsidR="00656B22" w:rsidRPr="00656B22" w:rsidRDefault="004512CB" w:rsidP="00FA12A6">
      <w:pPr>
        <w:shd w:val="clear" w:color="auto" w:fill="FFFFFF"/>
        <w:rPr>
          <w:sz w:val="36"/>
          <w:szCs w:val="36"/>
          <w:lang w:val="en-CA"/>
        </w:rPr>
      </w:pPr>
      <w:r w:rsidRPr="00EB6960">
        <w:rPr>
          <w:sz w:val="36"/>
          <w:szCs w:val="36"/>
          <w:lang w:val="en-CA"/>
        </w:rPr>
        <w:t>Skills:</w:t>
      </w:r>
    </w:p>
    <w:p w14:paraId="33AA9ED4" w14:textId="77777777" w:rsidR="004512CB" w:rsidRDefault="004512CB" w:rsidP="00FA12A6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Laboratory and technical</w:t>
      </w:r>
    </w:p>
    <w:p w14:paraId="5DECCBDD" w14:textId="5A5BEE5D" w:rsidR="00E01E1E" w:rsidRDefault="008F657B" w:rsidP="008F657B">
      <w:pPr>
        <w:pStyle w:val="ListParagraph"/>
        <w:numPr>
          <w:ilvl w:val="0"/>
          <w:numId w:val="22"/>
        </w:numPr>
        <w:shd w:val="clear" w:color="auto" w:fill="FFFFFF"/>
        <w:rPr>
          <w:sz w:val="20"/>
          <w:lang w:val="en-CA"/>
        </w:rPr>
      </w:pPr>
      <w:r w:rsidRPr="008F657B">
        <w:rPr>
          <w:sz w:val="20"/>
          <w:lang w:val="en-CA"/>
        </w:rPr>
        <w:t>Antiseptic technique</w:t>
      </w:r>
    </w:p>
    <w:p w14:paraId="13D4507C" w14:textId="2FCEA070" w:rsidR="008F657B" w:rsidRDefault="008F657B" w:rsidP="008F657B">
      <w:pPr>
        <w:pStyle w:val="ListParagraph"/>
        <w:numPr>
          <w:ilvl w:val="0"/>
          <w:numId w:val="22"/>
        </w:numPr>
        <w:shd w:val="clear" w:color="auto" w:fill="FFFFFF"/>
        <w:rPr>
          <w:sz w:val="20"/>
          <w:lang w:val="en-CA"/>
        </w:rPr>
      </w:pPr>
      <w:r>
        <w:rPr>
          <w:sz w:val="20"/>
          <w:lang w:val="en-CA"/>
        </w:rPr>
        <w:t>Cell culturing</w:t>
      </w:r>
    </w:p>
    <w:p w14:paraId="414E9F12" w14:textId="4FA1FB80" w:rsidR="008F657B" w:rsidRDefault="008F657B" w:rsidP="008F657B">
      <w:pPr>
        <w:pStyle w:val="ListParagraph"/>
        <w:numPr>
          <w:ilvl w:val="0"/>
          <w:numId w:val="22"/>
        </w:numPr>
        <w:shd w:val="clear" w:color="auto" w:fill="FFFFFF"/>
        <w:rPr>
          <w:sz w:val="20"/>
          <w:lang w:val="en-CA"/>
        </w:rPr>
      </w:pPr>
      <w:r>
        <w:rPr>
          <w:sz w:val="20"/>
          <w:lang w:val="en-CA"/>
        </w:rPr>
        <w:t>Gel electrophoresis (western, southern, and northern blots)</w:t>
      </w:r>
    </w:p>
    <w:p w14:paraId="143A473A" w14:textId="4D9DC8DA" w:rsidR="008F657B" w:rsidRDefault="008F657B" w:rsidP="008F657B">
      <w:pPr>
        <w:pStyle w:val="ListParagraph"/>
        <w:numPr>
          <w:ilvl w:val="0"/>
          <w:numId w:val="22"/>
        </w:numPr>
        <w:shd w:val="clear" w:color="auto" w:fill="FFFFFF"/>
        <w:rPr>
          <w:sz w:val="20"/>
          <w:lang w:val="en-CA"/>
        </w:rPr>
      </w:pPr>
      <w:r>
        <w:rPr>
          <w:sz w:val="20"/>
          <w:lang w:val="en-CA"/>
        </w:rPr>
        <w:t>DNA extraction</w:t>
      </w:r>
    </w:p>
    <w:p w14:paraId="1809CB2C" w14:textId="013D68AA" w:rsidR="008F657B" w:rsidRDefault="008F657B" w:rsidP="008F657B">
      <w:pPr>
        <w:pStyle w:val="ListParagraph"/>
        <w:numPr>
          <w:ilvl w:val="0"/>
          <w:numId w:val="22"/>
        </w:numPr>
        <w:shd w:val="clear" w:color="auto" w:fill="FFFFFF"/>
        <w:rPr>
          <w:sz w:val="20"/>
          <w:lang w:val="en-CA"/>
        </w:rPr>
      </w:pPr>
      <w:r>
        <w:rPr>
          <w:sz w:val="20"/>
          <w:lang w:val="en-CA"/>
        </w:rPr>
        <w:t xml:space="preserve">Blood processing </w:t>
      </w:r>
    </w:p>
    <w:p w14:paraId="2BE4F995" w14:textId="286A4299" w:rsidR="008F657B" w:rsidRPr="008F657B" w:rsidRDefault="008F657B" w:rsidP="008F657B">
      <w:pPr>
        <w:pStyle w:val="ListParagraph"/>
        <w:numPr>
          <w:ilvl w:val="0"/>
          <w:numId w:val="22"/>
        </w:numPr>
        <w:shd w:val="clear" w:color="auto" w:fill="FFFFFF"/>
        <w:rPr>
          <w:sz w:val="20"/>
          <w:lang w:val="en-CA"/>
        </w:rPr>
      </w:pPr>
      <w:r>
        <w:rPr>
          <w:sz w:val="20"/>
          <w:lang w:val="en-CA"/>
        </w:rPr>
        <w:t xml:space="preserve">Bacterial cloning </w:t>
      </w:r>
    </w:p>
    <w:p w14:paraId="6055BA6C" w14:textId="77777777" w:rsidR="00E01E1E" w:rsidRDefault="00E01E1E" w:rsidP="00E01E1E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Computer</w:t>
      </w:r>
    </w:p>
    <w:p w14:paraId="53DD9E12" w14:textId="77777777" w:rsidR="00E01E1E" w:rsidRDefault="00E01E1E" w:rsidP="00E01E1E">
      <w:pPr>
        <w:pStyle w:val="ListParagraph"/>
        <w:numPr>
          <w:ilvl w:val="0"/>
          <w:numId w:val="7"/>
        </w:numPr>
        <w:shd w:val="clear" w:color="auto" w:fill="FFFFFF"/>
        <w:rPr>
          <w:lang w:val="en-CA"/>
        </w:rPr>
      </w:pPr>
      <w:r>
        <w:rPr>
          <w:lang w:val="en-CA"/>
        </w:rPr>
        <w:t>Microsoft Office</w:t>
      </w:r>
    </w:p>
    <w:p w14:paraId="7805F466" w14:textId="77777777" w:rsidR="00BD27A9" w:rsidRDefault="00BD27A9" w:rsidP="00E01E1E">
      <w:pPr>
        <w:pStyle w:val="ListParagraph"/>
        <w:numPr>
          <w:ilvl w:val="0"/>
          <w:numId w:val="7"/>
        </w:numPr>
        <w:shd w:val="clear" w:color="auto" w:fill="FFFFFF"/>
        <w:rPr>
          <w:lang w:val="en-CA"/>
        </w:rPr>
      </w:pPr>
      <w:r>
        <w:rPr>
          <w:lang w:val="en-CA"/>
        </w:rPr>
        <w:t>HTML and JavaScript</w:t>
      </w:r>
    </w:p>
    <w:p w14:paraId="177DE16C" w14:textId="77777777" w:rsidR="008A2A6D" w:rsidRDefault="008A2A6D" w:rsidP="00E01E1E">
      <w:pPr>
        <w:pStyle w:val="ListParagraph"/>
        <w:numPr>
          <w:ilvl w:val="0"/>
          <w:numId w:val="7"/>
        </w:numPr>
        <w:shd w:val="clear" w:color="auto" w:fill="FFFFFF"/>
        <w:rPr>
          <w:lang w:val="en-CA"/>
        </w:rPr>
      </w:pPr>
      <w:r>
        <w:rPr>
          <w:lang w:val="en-CA"/>
        </w:rPr>
        <w:t>Bioinformatics</w:t>
      </w:r>
    </w:p>
    <w:p w14:paraId="533DA328" w14:textId="77777777" w:rsidR="00E01E1E" w:rsidRPr="001F6A37" w:rsidRDefault="00E01E1E" w:rsidP="00E01E1E">
      <w:pPr>
        <w:shd w:val="clear" w:color="auto" w:fill="FFFFFF"/>
        <w:rPr>
          <w:sz w:val="20"/>
          <w:lang w:val="en-CA"/>
        </w:rPr>
      </w:pPr>
    </w:p>
    <w:p w14:paraId="7EA914D6" w14:textId="77777777" w:rsidR="00E01E1E" w:rsidRDefault="00E01E1E" w:rsidP="00E01E1E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Communication and presentation </w:t>
      </w:r>
    </w:p>
    <w:p w14:paraId="379157BE" w14:textId="77777777" w:rsidR="00D42D53" w:rsidRDefault="00D42D53" w:rsidP="00E01E1E">
      <w:pPr>
        <w:pStyle w:val="ListParagraph"/>
        <w:numPr>
          <w:ilvl w:val="0"/>
          <w:numId w:val="8"/>
        </w:numPr>
        <w:shd w:val="clear" w:color="auto" w:fill="FFFFFF"/>
        <w:rPr>
          <w:lang w:val="en-CA"/>
        </w:rPr>
      </w:pPr>
      <w:r>
        <w:rPr>
          <w:lang w:val="en-CA"/>
        </w:rPr>
        <w:t>Scientific poster production and presentation</w:t>
      </w:r>
    </w:p>
    <w:p w14:paraId="5DDFF38E" w14:textId="77777777" w:rsidR="00D42D53" w:rsidRDefault="00D42D53" w:rsidP="00E01E1E">
      <w:pPr>
        <w:pStyle w:val="ListParagraph"/>
        <w:numPr>
          <w:ilvl w:val="0"/>
          <w:numId w:val="8"/>
        </w:numPr>
        <w:shd w:val="clear" w:color="auto" w:fill="FFFFFF"/>
        <w:rPr>
          <w:lang w:val="en-CA"/>
        </w:rPr>
      </w:pPr>
      <w:r>
        <w:rPr>
          <w:lang w:val="en-CA"/>
        </w:rPr>
        <w:t>Presenting finding</w:t>
      </w:r>
      <w:r w:rsidR="00BE68F7">
        <w:rPr>
          <w:lang w:val="en-CA"/>
        </w:rPr>
        <w:t>s</w:t>
      </w:r>
      <w:r>
        <w:rPr>
          <w:lang w:val="en-CA"/>
        </w:rPr>
        <w:t xml:space="preserve"> to </w:t>
      </w:r>
      <w:r w:rsidR="00BE68F7">
        <w:rPr>
          <w:lang w:val="en-CA"/>
        </w:rPr>
        <w:t xml:space="preserve">a </w:t>
      </w:r>
      <w:r>
        <w:rPr>
          <w:lang w:val="en-CA"/>
        </w:rPr>
        <w:t>scientific audience</w:t>
      </w:r>
    </w:p>
    <w:p w14:paraId="738F7F20" w14:textId="77777777" w:rsidR="00D42D53" w:rsidRDefault="00D42D53" w:rsidP="00E01E1E">
      <w:pPr>
        <w:pStyle w:val="ListParagraph"/>
        <w:numPr>
          <w:ilvl w:val="0"/>
          <w:numId w:val="8"/>
        </w:numPr>
        <w:shd w:val="clear" w:color="auto" w:fill="FFFFFF"/>
        <w:rPr>
          <w:lang w:val="en-CA"/>
        </w:rPr>
      </w:pPr>
      <w:r>
        <w:rPr>
          <w:lang w:val="en-CA"/>
        </w:rPr>
        <w:t>Public speaking</w:t>
      </w:r>
    </w:p>
    <w:p w14:paraId="630CE815" w14:textId="77777777" w:rsidR="00E01E1E" w:rsidRPr="001F6A37" w:rsidRDefault="00E01E1E" w:rsidP="00E01E1E">
      <w:pPr>
        <w:shd w:val="clear" w:color="auto" w:fill="FFFFFF"/>
        <w:rPr>
          <w:sz w:val="20"/>
          <w:lang w:val="en-CA"/>
        </w:rPr>
      </w:pPr>
    </w:p>
    <w:p w14:paraId="01305868" w14:textId="77777777" w:rsidR="00E01E1E" w:rsidRDefault="00BE68F7" w:rsidP="00E01E1E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Scientific Writing</w:t>
      </w:r>
    </w:p>
    <w:p w14:paraId="36BC3B0A" w14:textId="77777777" w:rsidR="00D42D53" w:rsidRDefault="00D42D53" w:rsidP="00D42D53">
      <w:pPr>
        <w:pStyle w:val="ListParagraph"/>
        <w:numPr>
          <w:ilvl w:val="0"/>
          <w:numId w:val="9"/>
        </w:numPr>
        <w:shd w:val="clear" w:color="auto" w:fill="FFFFFF"/>
        <w:rPr>
          <w:lang w:val="en-CA"/>
        </w:rPr>
      </w:pPr>
      <w:r>
        <w:rPr>
          <w:lang w:val="en-CA"/>
        </w:rPr>
        <w:t>Scientific paper writing</w:t>
      </w:r>
    </w:p>
    <w:p w14:paraId="6E31BD62" w14:textId="77777777" w:rsidR="00D42D53" w:rsidRPr="00D42D53" w:rsidRDefault="00D42D53" w:rsidP="00D42D53">
      <w:pPr>
        <w:pStyle w:val="ListParagraph"/>
        <w:numPr>
          <w:ilvl w:val="0"/>
          <w:numId w:val="9"/>
        </w:numPr>
        <w:shd w:val="clear" w:color="auto" w:fill="FFFFFF"/>
        <w:rPr>
          <w:lang w:val="en-CA"/>
        </w:rPr>
      </w:pPr>
      <w:r>
        <w:rPr>
          <w:lang w:val="en-CA"/>
        </w:rPr>
        <w:t>Scientific citation</w:t>
      </w:r>
    </w:p>
    <w:p w14:paraId="29A7C8E6" w14:textId="1BD764C8" w:rsidR="00334F12" w:rsidRDefault="00334F12" w:rsidP="00E01E1E">
      <w:pPr>
        <w:shd w:val="clear" w:color="auto" w:fill="FFFFFF"/>
        <w:rPr>
          <w:sz w:val="36"/>
          <w:szCs w:val="36"/>
          <w:lang w:val="en-CA"/>
        </w:rPr>
      </w:pPr>
    </w:p>
    <w:p w14:paraId="58E8B9F8" w14:textId="77777777" w:rsidR="00A43FCA" w:rsidRDefault="00A43FCA" w:rsidP="00E01E1E">
      <w:pPr>
        <w:shd w:val="clear" w:color="auto" w:fill="FFFFFF"/>
        <w:rPr>
          <w:sz w:val="36"/>
          <w:szCs w:val="36"/>
          <w:lang w:val="en-CA"/>
        </w:rPr>
      </w:pPr>
    </w:p>
    <w:p w14:paraId="314203E1" w14:textId="37B5EA42" w:rsidR="008E5FC4" w:rsidRDefault="00A43FCA" w:rsidP="00E01E1E">
      <w:pPr>
        <w:shd w:val="clear" w:color="auto" w:fill="FFFFFF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lastRenderedPageBreak/>
        <w:t>Publication:</w:t>
      </w:r>
    </w:p>
    <w:p w14:paraId="5838D4D8" w14:textId="77777777" w:rsidR="00A43FCA" w:rsidRPr="00A43FCA" w:rsidRDefault="00A43FCA" w:rsidP="00A43FCA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Theme="minorHAnsi" w:hAnsiTheme="minorHAnsi" w:cstheme="minorHAnsi"/>
          <w:color w:val="555555"/>
          <w:sz w:val="22"/>
          <w:szCs w:val="18"/>
        </w:rPr>
      </w:pPr>
      <w:proofErr w:type="spellStart"/>
      <w:r w:rsidRPr="00A43FCA">
        <w:rPr>
          <w:rFonts w:asciiTheme="minorHAnsi" w:hAnsiTheme="minorHAnsi" w:cstheme="minorHAnsi"/>
          <w:color w:val="555555"/>
          <w:sz w:val="22"/>
          <w:szCs w:val="18"/>
        </w:rPr>
        <w:t>Thornbury</w:t>
      </w:r>
      <w:proofErr w:type="spellEnd"/>
      <w:r w:rsidRPr="00A43FCA">
        <w:rPr>
          <w:rFonts w:asciiTheme="minorHAnsi" w:hAnsiTheme="minorHAnsi" w:cstheme="minorHAnsi"/>
          <w:color w:val="555555"/>
          <w:sz w:val="22"/>
          <w:szCs w:val="18"/>
        </w:rPr>
        <w:t xml:space="preserve">, M., </w:t>
      </w:r>
      <w:proofErr w:type="spellStart"/>
      <w:r w:rsidRPr="00A43FCA">
        <w:rPr>
          <w:rFonts w:asciiTheme="minorHAnsi" w:hAnsiTheme="minorHAnsi" w:cstheme="minorHAnsi"/>
          <w:color w:val="555555"/>
          <w:sz w:val="22"/>
          <w:szCs w:val="18"/>
        </w:rPr>
        <w:t>Sicheri</w:t>
      </w:r>
      <w:proofErr w:type="spellEnd"/>
      <w:r w:rsidRPr="00A43FCA">
        <w:rPr>
          <w:rFonts w:asciiTheme="minorHAnsi" w:hAnsiTheme="minorHAnsi" w:cstheme="minorHAnsi"/>
          <w:color w:val="555555"/>
          <w:sz w:val="22"/>
          <w:szCs w:val="18"/>
        </w:rPr>
        <w:t xml:space="preserve">, J., </w:t>
      </w:r>
      <w:proofErr w:type="spellStart"/>
      <w:r w:rsidRPr="00A43FCA">
        <w:rPr>
          <w:rFonts w:asciiTheme="minorHAnsi" w:hAnsiTheme="minorHAnsi" w:cstheme="minorHAnsi"/>
          <w:color w:val="555555"/>
          <w:sz w:val="22"/>
          <w:szCs w:val="18"/>
        </w:rPr>
        <w:t>Slaine</w:t>
      </w:r>
      <w:proofErr w:type="spellEnd"/>
      <w:r w:rsidRPr="00A43FCA">
        <w:rPr>
          <w:rFonts w:asciiTheme="minorHAnsi" w:hAnsiTheme="minorHAnsi" w:cstheme="minorHAnsi"/>
          <w:color w:val="555555"/>
          <w:sz w:val="22"/>
          <w:szCs w:val="18"/>
        </w:rPr>
        <w:t xml:space="preserve">, P., Getz, L. J., </w:t>
      </w:r>
      <w:r w:rsidRPr="00A43FCA">
        <w:rPr>
          <w:rFonts w:ascii="Cambria Math" w:hAnsi="Cambria Math" w:cs="Cambria Math"/>
          <w:color w:val="555555"/>
          <w:sz w:val="22"/>
          <w:szCs w:val="18"/>
        </w:rPr>
        <w:t>⨯</w:t>
      </w:r>
      <w:r w:rsidRPr="00A43FCA">
        <w:rPr>
          <w:rFonts w:asciiTheme="minorHAnsi" w:hAnsiTheme="minorHAnsi" w:cstheme="minorHAnsi"/>
          <w:color w:val="555555"/>
          <w:sz w:val="22"/>
          <w:szCs w:val="18"/>
        </w:rPr>
        <w:t xml:space="preserve">, E. F., Cook, J., . . . Craig McCormick </w:t>
      </w:r>
      <w:r w:rsidRPr="00A43FCA">
        <w:rPr>
          <w:rFonts w:ascii="Cambria Math" w:hAnsi="Cambria Math" w:cs="Cambria Math"/>
          <w:color w:val="555555"/>
          <w:sz w:val="22"/>
          <w:szCs w:val="18"/>
        </w:rPr>
        <w:t>⨯</w:t>
      </w:r>
      <w:r w:rsidRPr="00A43FCA">
        <w:rPr>
          <w:rFonts w:asciiTheme="minorHAnsi" w:hAnsiTheme="minorHAnsi" w:cstheme="minorHAnsi"/>
          <w:color w:val="555555"/>
          <w:sz w:val="22"/>
          <w:szCs w:val="18"/>
        </w:rPr>
        <w:t>. (2019). Characterization of novel lignocellulose-degrading enzymes from the porcupine microbiome using synthetic metagenomics.</w:t>
      </w:r>
      <w:r w:rsidRPr="00A43FCA">
        <w:rPr>
          <w:rFonts w:asciiTheme="minorHAnsi" w:hAnsiTheme="minorHAnsi" w:cstheme="minorHAnsi"/>
          <w:i/>
          <w:iCs/>
          <w:color w:val="555555"/>
          <w:sz w:val="22"/>
          <w:szCs w:val="18"/>
        </w:rPr>
        <w:t> </w:t>
      </w:r>
      <w:proofErr w:type="spellStart"/>
      <w:r w:rsidRPr="00A43FCA">
        <w:rPr>
          <w:rFonts w:asciiTheme="minorHAnsi" w:hAnsiTheme="minorHAnsi" w:cstheme="minorHAnsi"/>
          <w:i/>
          <w:iCs/>
          <w:color w:val="555555"/>
          <w:sz w:val="22"/>
          <w:szCs w:val="18"/>
        </w:rPr>
        <w:t>PLoS</w:t>
      </w:r>
      <w:proofErr w:type="spellEnd"/>
      <w:r w:rsidRPr="00A43FCA">
        <w:rPr>
          <w:rFonts w:asciiTheme="minorHAnsi" w:hAnsiTheme="minorHAnsi" w:cstheme="minorHAnsi"/>
          <w:i/>
          <w:iCs/>
          <w:color w:val="555555"/>
          <w:sz w:val="22"/>
          <w:szCs w:val="18"/>
        </w:rPr>
        <w:t xml:space="preserve"> One, 14</w:t>
      </w:r>
      <w:r w:rsidRPr="00A43FCA">
        <w:rPr>
          <w:rFonts w:asciiTheme="minorHAnsi" w:hAnsiTheme="minorHAnsi" w:cstheme="minorHAnsi"/>
          <w:color w:val="555555"/>
          <w:sz w:val="22"/>
          <w:szCs w:val="18"/>
        </w:rPr>
        <w:t xml:space="preserve">(1) </w:t>
      </w:r>
      <w:bookmarkStart w:id="0" w:name="_GoBack"/>
      <w:bookmarkEnd w:id="0"/>
      <w:proofErr w:type="gramStart"/>
      <w:r w:rsidRPr="00A43FCA">
        <w:rPr>
          <w:rFonts w:asciiTheme="minorHAnsi" w:hAnsiTheme="minorHAnsi" w:cstheme="minorHAnsi"/>
          <w:color w:val="555555"/>
          <w:sz w:val="22"/>
          <w:szCs w:val="18"/>
        </w:rPr>
        <w:t>doi:http://dx.doi.org.ezproxy.library.dal.ca/10.1371/journal.pone.0209221</w:t>
      </w:r>
      <w:proofErr w:type="gramEnd"/>
    </w:p>
    <w:p w14:paraId="79179820" w14:textId="77777777" w:rsidR="00A43FCA" w:rsidRPr="00A43FCA" w:rsidRDefault="00A43FCA" w:rsidP="00E01E1E">
      <w:pPr>
        <w:shd w:val="clear" w:color="auto" w:fill="FFFFFF"/>
        <w:rPr>
          <w:sz w:val="24"/>
          <w:szCs w:val="36"/>
          <w:lang w:val="en-CA"/>
        </w:rPr>
      </w:pPr>
    </w:p>
    <w:p w14:paraId="4C35DD59" w14:textId="5009F924" w:rsidR="00E01E1E" w:rsidRDefault="00802B46" w:rsidP="00E01E1E">
      <w:pPr>
        <w:shd w:val="clear" w:color="auto" w:fill="FFFFFF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Academic projects</w:t>
      </w:r>
      <w:r w:rsidR="00656B22">
        <w:rPr>
          <w:sz w:val="36"/>
          <w:szCs w:val="36"/>
          <w:lang w:val="en-CA"/>
        </w:rPr>
        <w:t>:</w:t>
      </w:r>
    </w:p>
    <w:p w14:paraId="49797919" w14:textId="77777777" w:rsidR="00802B46" w:rsidRDefault="00BE68F7" w:rsidP="00D42D53">
      <w:pPr>
        <w:pStyle w:val="ListParagraph"/>
        <w:numPr>
          <w:ilvl w:val="0"/>
          <w:numId w:val="10"/>
        </w:numPr>
        <w:shd w:val="clear" w:color="auto" w:fill="FFFFFF"/>
        <w:rPr>
          <w:lang w:val="en-CA"/>
        </w:rPr>
      </w:pPr>
      <w:r>
        <w:rPr>
          <w:lang w:val="en-CA"/>
        </w:rPr>
        <w:t>Completed Dalhousie I</w:t>
      </w:r>
      <w:r w:rsidR="00802B46" w:rsidRPr="00D42D53">
        <w:rPr>
          <w:lang w:val="en-CA"/>
        </w:rPr>
        <w:t>ntegrate</w:t>
      </w:r>
      <w:r w:rsidR="00786B4A" w:rsidRPr="00D42D53">
        <w:rPr>
          <w:lang w:val="en-CA"/>
        </w:rPr>
        <w:t xml:space="preserve">d </w:t>
      </w:r>
      <w:r>
        <w:rPr>
          <w:lang w:val="en-CA"/>
        </w:rPr>
        <w:t>S</w:t>
      </w:r>
      <w:r w:rsidR="00786B4A" w:rsidRPr="00D42D53">
        <w:rPr>
          <w:lang w:val="en-CA"/>
        </w:rPr>
        <w:t xml:space="preserve">cience </w:t>
      </w:r>
      <w:r>
        <w:rPr>
          <w:lang w:val="en-CA"/>
        </w:rPr>
        <w:t>P</w:t>
      </w:r>
      <w:r w:rsidR="00786B4A" w:rsidRPr="00D42D53">
        <w:rPr>
          <w:lang w:val="en-CA"/>
        </w:rPr>
        <w:t xml:space="preserve">rogram </w:t>
      </w:r>
      <w:r>
        <w:rPr>
          <w:lang w:val="en-CA"/>
        </w:rPr>
        <w:t xml:space="preserve">(DISP) </w:t>
      </w:r>
      <w:r w:rsidR="00786B4A" w:rsidRPr="00D42D53">
        <w:rPr>
          <w:lang w:val="en-CA"/>
        </w:rPr>
        <w:t xml:space="preserve">which included </w:t>
      </w:r>
      <w:r w:rsidR="00D42D53" w:rsidRPr="00D42D53">
        <w:rPr>
          <w:lang w:val="en-CA"/>
        </w:rPr>
        <w:t xml:space="preserve">engaging in current research </w:t>
      </w:r>
      <w:r>
        <w:rPr>
          <w:lang w:val="en-CA"/>
        </w:rPr>
        <w:t>r</w:t>
      </w:r>
      <w:r w:rsidR="00D42D53" w:rsidRPr="00D42D53">
        <w:rPr>
          <w:lang w:val="en-CA"/>
        </w:rPr>
        <w:t>esult</w:t>
      </w:r>
      <w:r>
        <w:rPr>
          <w:lang w:val="en-CA"/>
        </w:rPr>
        <w:t>ing in preparation and presentation of a research paper and poster</w:t>
      </w:r>
    </w:p>
    <w:p w14:paraId="54277EC9" w14:textId="77777777" w:rsidR="00D42D53" w:rsidRDefault="00D42D53" w:rsidP="00E01E1E">
      <w:pPr>
        <w:pStyle w:val="ListParagraph"/>
        <w:numPr>
          <w:ilvl w:val="0"/>
          <w:numId w:val="10"/>
        </w:numPr>
        <w:shd w:val="clear" w:color="auto" w:fill="FFFFFF"/>
        <w:rPr>
          <w:lang w:val="en-CA"/>
        </w:rPr>
      </w:pPr>
      <w:r>
        <w:rPr>
          <w:lang w:val="en-CA"/>
        </w:rPr>
        <w:t>Cultured cells, preformed indirect immunofluorescence</w:t>
      </w:r>
      <w:r w:rsidR="00BE68F7">
        <w:rPr>
          <w:lang w:val="en-CA"/>
        </w:rPr>
        <w:t xml:space="preserve"> microscopy</w:t>
      </w:r>
      <w:r w:rsidR="00982DA3">
        <w:rPr>
          <w:lang w:val="en-CA"/>
        </w:rPr>
        <w:t xml:space="preserve"> and statistical analysis</w:t>
      </w:r>
      <w:r w:rsidR="00BE68F7">
        <w:rPr>
          <w:lang w:val="en-CA"/>
        </w:rPr>
        <w:t xml:space="preserve"> of results</w:t>
      </w:r>
    </w:p>
    <w:p w14:paraId="0A37C289" w14:textId="77777777" w:rsidR="008A2A6D" w:rsidRDefault="00982DA3" w:rsidP="008A2A6D">
      <w:pPr>
        <w:pStyle w:val="ListParagraph"/>
        <w:numPr>
          <w:ilvl w:val="0"/>
          <w:numId w:val="10"/>
        </w:numPr>
        <w:shd w:val="clear" w:color="auto" w:fill="FFFFFF"/>
        <w:rPr>
          <w:lang w:val="en-CA"/>
        </w:rPr>
      </w:pPr>
      <w:r>
        <w:rPr>
          <w:lang w:val="en-CA"/>
        </w:rPr>
        <w:t xml:space="preserve">Wrote research paper on independent research and collaborated </w:t>
      </w:r>
      <w:r w:rsidR="00BE68F7">
        <w:rPr>
          <w:lang w:val="en-CA"/>
        </w:rPr>
        <w:t xml:space="preserve">with other </w:t>
      </w:r>
      <w:r>
        <w:rPr>
          <w:lang w:val="en-CA"/>
        </w:rPr>
        <w:t>independent research</w:t>
      </w:r>
      <w:r w:rsidR="00BE68F7">
        <w:rPr>
          <w:lang w:val="en-CA"/>
        </w:rPr>
        <w:t>ers t</w:t>
      </w:r>
      <w:r>
        <w:rPr>
          <w:lang w:val="en-CA"/>
        </w:rPr>
        <w:t>o</w:t>
      </w:r>
      <w:r w:rsidR="00BE68F7">
        <w:rPr>
          <w:lang w:val="en-CA"/>
        </w:rPr>
        <w:t xml:space="preserve"> prepare a </w:t>
      </w:r>
      <w:r>
        <w:rPr>
          <w:lang w:val="en-CA"/>
        </w:rPr>
        <w:t xml:space="preserve">science poster which </w:t>
      </w:r>
      <w:r w:rsidR="00656B22">
        <w:rPr>
          <w:lang w:val="en-CA"/>
        </w:rPr>
        <w:t>we</w:t>
      </w:r>
      <w:r>
        <w:rPr>
          <w:lang w:val="en-CA"/>
        </w:rPr>
        <w:t xml:space="preserve"> presented to the general audience</w:t>
      </w:r>
    </w:p>
    <w:p w14:paraId="7D9C334B" w14:textId="4BF3CB4B" w:rsidR="00BD27A9" w:rsidRDefault="007B62DC" w:rsidP="008506D1">
      <w:pPr>
        <w:pStyle w:val="ListParagraph"/>
        <w:numPr>
          <w:ilvl w:val="0"/>
          <w:numId w:val="10"/>
        </w:numPr>
        <w:shd w:val="clear" w:color="auto" w:fill="FFFFFF"/>
        <w:rPr>
          <w:lang w:val="en-CA"/>
        </w:rPr>
      </w:pPr>
      <w:r>
        <w:rPr>
          <w:lang w:val="en-CA"/>
        </w:rPr>
        <w:t xml:space="preserve">Oversaw </w:t>
      </w:r>
      <w:r w:rsidR="00EF4EC3">
        <w:rPr>
          <w:lang w:val="en-CA"/>
        </w:rPr>
        <w:t xml:space="preserve">the processing of a bioinformatics pipeline as part of </w:t>
      </w:r>
      <w:proofErr w:type="spellStart"/>
      <w:r w:rsidR="00EF4EC3">
        <w:rPr>
          <w:lang w:val="en-CA"/>
        </w:rPr>
        <w:t>iGEM</w:t>
      </w:r>
      <w:proofErr w:type="spellEnd"/>
      <w:r w:rsidR="00EF4EC3">
        <w:rPr>
          <w:lang w:val="en-CA"/>
        </w:rPr>
        <w:t xml:space="preserve"> 2017</w:t>
      </w:r>
    </w:p>
    <w:p w14:paraId="62CAE093" w14:textId="77777777" w:rsidR="00FA17EE" w:rsidRPr="00FA17EE" w:rsidRDefault="00FA17EE" w:rsidP="00FA17EE">
      <w:pPr>
        <w:shd w:val="clear" w:color="auto" w:fill="FFFFFF"/>
        <w:ind w:left="180"/>
        <w:rPr>
          <w:lang w:val="en-CA"/>
        </w:rPr>
      </w:pPr>
    </w:p>
    <w:p w14:paraId="6C68D2AF" w14:textId="77777777" w:rsidR="00BE68F7" w:rsidRDefault="008506D1" w:rsidP="008506D1">
      <w:pPr>
        <w:shd w:val="clear" w:color="auto" w:fill="FFFFFF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Employment History</w:t>
      </w:r>
      <w:r w:rsidR="00656B22">
        <w:rPr>
          <w:sz w:val="36"/>
          <w:szCs w:val="36"/>
          <w:lang w:val="en-CA"/>
        </w:rPr>
        <w:t>:</w:t>
      </w:r>
    </w:p>
    <w:p w14:paraId="0C6768F5" w14:textId="77777777" w:rsidR="00656B22" w:rsidRPr="00656B22" w:rsidRDefault="00656B22" w:rsidP="008506D1">
      <w:pPr>
        <w:shd w:val="clear" w:color="auto" w:fill="FFFFFF"/>
        <w:rPr>
          <w:lang w:val="en-CA"/>
        </w:rPr>
      </w:pPr>
    </w:p>
    <w:p w14:paraId="76322956" w14:textId="56834642" w:rsidR="006333E1" w:rsidRDefault="006333E1" w:rsidP="006333E1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Science consultant </w:t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 w:rsidR="001518CD">
        <w:rPr>
          <w:sz w:val="32"/>
          <w:szCs w:val="32"/>
          <w:lang w:val="en-CA"/>
        </w:rPr>
        <w:t xml:space="preserve">    </w:t>
      </w:r>
      <w:r>
        <w:rPr>
          <w:sz w:val="32"/>
          <w:szCs w:val="32"/>
          <w:lang w:val="en-CA"/>
        </w:rPr>
        <w:t xml:space="preserve"> September 2018-December 2018</w:t>
      </w:r>
    </w:p>
    <w:p w14:paraId="7D68BA21" w14:textId="40F79186" w:rsidR="006333E1" w:rsidRDefault="00A332D7" w:rsidP="006333E1">
      <w:pPr>
        <w:shd w:val="clear" w:color="auto" w:fill="FFFFFF"/>
        <w:rPr>
          <w:lang w:val="en-CA"/>
        </w:rPr>
      </w:pPr>
      <w:r>
        <w:rPr>
          <w:lang w:val="en-CA"/>
        </w:rPr>
        <w:t xml:space="preserve">Dr. Jamie Allan, </w:t>
      </w:r>
      <w:r w:rsidR="006333E1">
        <w:rPr>
          <w:lang w:val="en-CA"/>
        </w:rPr>
        <w:t>NSCAD university, Halifax, Nova Scotia</w:t>
      </w:r>
    </w:p>
    <w:p w14:paraId="5FAD61BE" w14:textId="6B2B9855" w:rsidR="000D1076" w:rsidRDefault="000D1076" w:rsidP="006333E1">
      <w:pPr>
        <w:pStyle w:val="ListParagraph"/>
        <w:numPr>
          <w:ilvl w:val="0"/>
          <w:numId w:val="18"/>
        </w:numPr>
        <w:shd w:val="clear" w:color="auto" w:fill="FFFFFF"/>
        <w:rPr>
          <w:lang w:val="en-CA"/>
        </w:rPr>
      </w:pPr>
      <w:r>
        <w:rPr>
          <w:lang w:val="en-CA"/>
        </w:rPr>
        <w:t xml:space="preserve">Funded through NSERC grant </w:t>
      </w:r>
    </w:p>
    <w:p w14:paraId="35B987CA" w14:textId="4AB36819" w:rsidR="006333E1" w:rsidRDefault="00F63B50" w:rsidP="006333E1">
      <w:pPr>
        <w:pStyle w:val="ListParagraph"/>
        <w:numPr>
          <w:ilvl w:val="0"/>
          <w:numId w:val="18"/>
        </w:numPr>
        <w:shd w:val="clear" w:color="auto" w:fill="FFFFFF"/>
        <w:rPr>
          <w:lang w:val="en-CA"/>
        </w:rPr>
      </w:pPr>
      <w:r>
        <w:rPr>
          <w:lang w:val="en-CA"/>
        </w:rPr>
        <w:t>Organized the budget for a new geophysics lab</w:t>
      </w:r>
    </w:p>
    <w:p w14:paraId="299B1757" w14:textId="77777777" w:rsidR="00F63B50" w:rsidRDefault="00F63B50" w:rsidP="006333E1">
      <w:pPr>
        <w:pStyle w:val="ListParagraph"/>
        <w:numPr>
          <w:ilvl w:val="0"/>
          <w:numId w:val="18"/>
        </w:numPr>
        <w:shd w:val="clear" w:color="auto" w:fill="FFFFFF"/>
        <w:rPr>
          <w:lang w:val="en-CA"/>
        </w:rPr>
      </w:pPr>
      <w:r>
        <w:rPr>
          <w:lang w:val="en-CA"/>
        </w:rPr>
        <w:t>Oversaw purchasing of equipment directly</w:t>
      </w:r>
    </w:p>
    <w:p w14:paraId="3DDB3EF8" w14:textId="77777777" w:rsidR="00F63B50" w:rsidRPr="006333E1" w:rsidRDefault="00861F52" w:rsidP="006333E1">
      <w:pPr>
        <w:pStyle w:val="ListParagraph"/>
        <w:numPr>
          <w:ilvl w:val="0"/>
          <w:numId w:val="18"/>
        </w:numPr>
        <w:shd w:val="clear" w:color="auto" w:fill="FFFFFF"/>
        <w:rPr>
          <w:lang w:val="en-CA"/>
        </w:rPr>
      </w:pPr>
      <w:r>
        <w:rPr>
          <w:lang w:val="en-CA"/>
        </w:rPr>
        <w:t>Acted as subject matter expert for scientific topics</w:t>
      </w:r>
    </w:p>
    <w:p w14:paraId="3C604BAE" w14:textId="052B2C0C" w:rsidR="001518CD" w:rsidRDefault="001518CD" w:rsidP="00873E07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Laboratory Technician </w:t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  <w:t xml:space="preserve">      July 2018- September 2018</w:t>
      </w:r>
    </w:p>
    <w:p w14:paraId="64456DAC" w14:textId="252D600F" w:rsidR="001518CD" w:rsidRDefault="001518CD" w:rsidP="00873E07">
      <w:pPr>
        <w:shd w:val="clear" w:color="auto" w:fill="FFFFFF"/>
        <w:rPr>
          <w:szCs w:val="32"/>
          <w:lang w:val="en-CA"/>
        </w:rPr>
      </w:pPr>
      <w:proofErr w:type="spellStart"/>
      <w:proofErr w:type="gramStart"/>
      <w:r w:rsidRPr="001518CD">
        <w:rPr>
          <w:szCs w:val="32"/>
          <w:lang w:val="en-CA"/>
        </w:rPr>
        <w:t>Dr.Sharon</w:t>
      </w:r>
      <w:proofErr w:type="spellEnd"/>
      <w:proofErr w:type="gramEnd"/>
      <w:r w:rsidRPr="001518CD">
        <w:rPr>
          <w:szCs w:val="32"/>
          <w:lang w:val="en-CA"/>
        </w:rPr>
        <w:t xml:space="preserve"> </w:t>
      </w:r>
      <w:proofErr w:type="spellStart"/>
      <w:r w:rsidRPr="001518CD">
        <w:rPr>
          <w:szCs w:val="32"/>
          <w:lang w:val="en-CA"/>
        </w:rPr>
        <w:t>Oldford</w:t>
      </w:r>
      <w:proofErr w:type="spellEnd"/>
      <w:r w:rsidR="00334F12">
        <w:rPr>
          <w:szCs w:val="32"/>
          <w:lang w:val="en-CA"/>
        </w:rPr>
        <w:t xml:space="preserve">, </w:t>
      </w:r>
      <w:r w:rsidR="00575F26">
        <w:rPr>
          <w:szCs w:val="32"/>
          <w:lang w:val="en-CA"/>
        </w:rPr>
        <w:t xml:space="preserve">department of microbiology and immunology, </w:t>
      </w:r>
      <w:r w:rsidR="00334F12">
        <w:rPr>
          <w:szCs w:val="32"/>
          <w:lang w:val="en-CA"/>
        </w:rPr>
        <w:t>Dalhousie University, Halifax, Nova Scotia</w:t>
      </w:r>
    </w:p>
    <w:p w14:paraId="6872802C" w14:textId="2278D703" w:rsidR="00334F12" w:rsidRDefault="00334F12" w:rsidP="001518CD">
      <w:pPr>
        <w:pStyle w:val="ListParagraph"/>
        <w:numPr>
          <w:ilvl w:val="0"/>
          <w:numId w:val="19"/>
        </w:num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t>Safely transported HIV+ blood samples</w:t>
      </w:r>
    </w:p>
    <w:p w14:paraId="66AC76DB" w14:textId="44ED8E22" w:rsidR="001518CD" w:rsidRDefault="001518CD" w:rsidP="001518CD">
      <w:pPr>
        <w:pStyle w:val="ListParagraph"/>
        <w:numPr>
          <w:ilvl w:val="0"/>
          <w:numId w:val="19"/>
        </w:num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t>Processed human blood samples</w:t>
      </w:r>
    </w:p>
    <w:p w14:paraId="52984642" w14:textId="2A85D42B" w:rsidR="001518CD" w:rsidRDefault="00334F12" w:rsidP="001518CD">
      <w:pPr>
        <w:pStyle w:val="ListParagraph"/>
        <w:numPr>
          <w:ilvl w:val="0"/>
          <w:numId w:val="19"/>
        </w:num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t>Organized processed samples into the lab’s database</w:t>
      </w:r>
    </w:p>
    <w:p w14:paraId="7068CCB8" w14:textId="77777777" w:rsidR="00334F12" w:rsidRDefault="00334F12" w:rsidP="00334F12">
      <w:pPr>
        <w:shd w:val="clear" w:color="auto" w:fill="FFFFFF"/>
        <w:rPr>
          <w:sz w:val="36"/>
          <w:szCs w:val="36"/>
          <w:lang w:val="en-CA"/>
        </w:rPr>
      </w:pPr>
    </w:p>
    <w:p w14:paraId="28FFE8E1" w14:textId="578A5196" w:rsidR="00334F12" w:rsidRPr="00334F12" w:rsidRDefault="00334F12" w:rsidP="00334F12">
      <w:pPr>
        <w:shd w:val="clear" w:color="auto" w:fill="FFFFFF"/>
        <w:rPr>
          <w:sz w:val="36"/>
          <w:szCs w:val="36"/>
          <w:lang w:val="en-CA"/>
        </w:rPr>
      </w:pPr>
      <w:r w:rsidRPr="00334F12">
        <w:rPr>
          <w:sz w:val="36"/>
          <w:szCs w:val="36"/>
          <w:lang w:val="en-CA"/>
        </w:rPr>
        <w:t>Volunteer Experience:</w:t>
      </w:r>
    </w:p>
    <w:p w14:paraId="6B294318" w14:textId="77777777" w:rsidR="00334F12" w:rsidRPr="001518CD" w:rsidRDefault="00334F12" w:rsidP="00334F12">
      <w:pPr>
        <w:pStyle w:val="ListParagraph"/>
        <w:shd w:val="clear" w:color="auto" w:fill="FFFFFF"/>
        <w:rPr>
          <w:szCs w:val="32"/>
          <w:lang w:val="en-CA"/>
        </w:rPr>
      </w:pPr>
    </w:p>
    <w:p w14:paraId="1F0B8C2F" w14:textId="3F04F60E" w:rsidR="00873E07" w:rsidRDefault="00873E07" w:rsidP="00873E07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Laboratory Technician </w:t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  <w:t>January 2018- April 2018</w:t>
      </w:r>
    </w:p>
    <w:p w14:paraId="190DA39E" w14:textId="5121F3A1" w:rsidR="00873E07" w:rsidRDefault="00866D6D" w:rsidP="00873E07">
      <w:p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lastRenderedPageBreak/>
        <w:t>Dr.</w:t>
      </w:r>
      <w:r w:rsidR="00575F26">
        <w:rPr>
          <w:szCs w:val="32"/>
          <w:lang w:val="en-CA"/>
        </w:rPr>
        <w:t xml:space="preserve"> Jeanette</w:t>
      </w:r>
      <w:r>
        <w:rPr>
          <w:szCs w:val="32"/>
          <w:lang w:val="en-CA"/>
        </w:rPr>
        <w:t xml:space="preserve"> Boudreau,</w:t>
      </w:r>
      <w:r w:rsidR="00575F26" w:rsidRPr="00575F26">
        <w:rPr>
          <w:szCs w:val="32"/>
          <w:lang w:val="en-CA"/>
        </w:rPr>
        <w:t xml:space="preserve"> </w:t>
      </w:r>
      <w:r w:rsidR="00575F26">
        <w:rPr>
          <w:szCs w:val="32"/>
          <w:lang w:val="en-CA"/>
        </w:rPr>
        <w:t>department of microbiology and immunology,</w:t>
      </w:r>
      <w:r>
        <w:rPr>
          <w:szCs w:val="32"/>
          <w:lang w:val="en-CA"/>
        </w:rPr>
        <w:t xml:space="preserve"> </w:t>
      </w:r>
      <w:r w:rsidR="00873E07">
        <w:rPr>
          <w:szCs w:val="32"/>
          <w:lang w:val="en-CA"/>
        </w:rPr>
        <w:t>Dalhousie University, Halifax, Nova Scotia</w:t>
      </w:r>
    </w:p>
    <w:p w14:paraId="3B4AB53F" w14:textId="77777777" w:rsidR="00873E07" w:rsidRDefault="00873E07" w:rsidP="00D9120C">
      <w:pPr>
        <w:pStyle w:val="ListParagraph"/>
        <w:numPr>
          <w:ilvl w:val="0"/>
          <w:numId w:val="17"/>
        </w:numPr>
        <w:shd w:val="clear" w:color="auto" w:fill="FFFFFF"/>
        <w:rPr>
          <w:szCs w:val="32"/>
          <w:lang w:val="en-CA"/>
        </w:rPr>
      </w:pPr>
      <w:r w:rsidRPr="00D9120C">
        <w:rPr>
          <w:szCs w:val="32"/>
          <w:lang w:val="en-CA"/>
        </w:rPr>
        <w:t xml:space="preserve">Cultured human </w:t>
      </w:r>
      <w:r w:rsidR="00D9120C" w:rsidRPr="00D9120C">
        <w:rPr>
          <w:szCs w:val="32"/>
          <w:lang w:val="en-CA"/>
        </w:rPr>
        <w:t xml:space="preserve">epithelial cells: pancreatic and </w:t>
      </w:r>
      <w:r w:rsidR="00D9120C">
        <w:rPr>
          <w:szCs w:val="32"/>
          <w:lang w:val="en-CA"/>
        </w:rPr>
        <w:t>ovarian</w:t>
      </w:r>
    </w:p>
    <w:p w14:paraId="3C180B5A" w14:textId="5FC4BAF3" w:rsidR="00D9120C" w:rsidRDefault="00D9120C" w:rsidP="00D9120C">
      <w:pPr>
        <w:pStyle w:val="ListParagraph"/>
        <w:numPr>
          <w:ilvl w:val="0"/>
          <w:numId w:val="17"/>
        </w:num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t xml:space="preserve">Extracted DNA and preformed genotyping with </w:t>
      </w:r>
      <w:proofErr w:type="spellStart"/>
      <w:r>
        <w:rPr>
          <w:szCs w:val="32"/>
          <w:lang w:val="en-CA"/>
        </w:rPr>
        <w:t>olerup</w:t>
      </w:r>
      <w:proofErr w:type="spellEnd"/>
      <w:r>
        <w:rPr>
          <w:szCs w:val="32"/>
          <w:lang w:val="en-CA"/>
        </w:rPr>
        <w:t xml:space="preserve"> KIR kit, including PCR and gel electrophoresis</w:t>
      </w:r>
    </w:p>
    <w:p w14:paraId="017850E5" w14:textId="77777777" w:rsidR="00D9120C" w:rsidRDefault="00D9120C" w:rsidP="00D9120C">
      <w:pPr>
        <w:pStyle w:val="ListParagraph"/>
        <w:numPr>
          <w:ilvl w:val="0"/>
          <w:numId w:val="17"/>
        </w:num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t>Extracted RNA using TRIZOL isolation</w:t>
      </w:r>
    </w:p>
    <w:p w14:paraId="7FC40275" w14:textId="77777777" w:rsidR="00D9120C" w:rsidRPr="00D9120C" w:rsidRDefault="00D9120C" w:rsidP="00D9120C">
      <w:pPr>
        <w:pStyle w:val="ListParagraph"/>
        <w:numPr>
          <w:ilvl w:val="0"/>
          <w:numId w:val="17"/>
        </w:numPr>
        <w:shd w:val="clear" w:color="auto" w:fill="FFFFFF"/>
        <w:rPr>
          <w:szCs w:val="32"/>
          <w:lang w:val="en-CA"/>
        </w:rPr>
      </w:pPr>
      <w:r>
        <w:rPr>
          <w:szCs w:val="32"/>
          <w:lang w:val="en-CA"/>
        </w:rPr>
        <w:t>Flow cytometry</w:t>
      </w:r>
    </w:p>
    <w:p w14:paraId="1D9F3539" w14:textId="77777777" w:rsidR="008506D1" w:rsidRDefault="008506D1" w:rsidP="008506D1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Laboratory </w:t>
      </w:r>
      <w:r w:rsidR="00656B22">
        <w:rPr>
          <w:sz w:val="32"/>
          <w:szCs w:val="32"/>
          <w:lang w:val="en-CA"/>
        </w:rPr>
        <w:t>T</w:t>
      </w:r>
      <w:r>
        <w:rPr>
          <w:sz w:val="32"/>
          <w:szCs w:val="32"/>
          <w:lang w:val="en-CA"/>
        </w:rPr>
        <w:t>echnician</w:t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  <w:t>May 2016- August 2016</w:t>
      </w:r>
    </w:p>
    <w:p w14:paraId="7FC98E51" w14:textId="0596467C" w:rsidR="008506D1" w:rsidRDefault="001518CD" w:rsidP="00CF60C3">
      <w:pPr>
        <w:shd w:val="clear" w:color="auto" w:fill="FFFFFF"/>
        <w:rPr>
          <w:lang w:val="en-CA"/>
        </w:rPr>
      </w:pPr>
      <w:r>
        <w:rPr>
          <w:lang w:val="en-CA"/>
        </w:rPr>
        <w:t>Dr.</w:t>
      </w:r>
      <w:r w:rsidR="00334F12">
        <w:rPr>
          <w:lang w:val="en-CA"/>
        </w:rPr>
        <w:t xml:space="preserve"> </w:t>
      </w:r>
      <w:proofErr w:type="spellStart"/>
      <w:r>
        <w:rPr>
          <w:lang w:val="en-CA"/>
        </w:rPr>
        <w:t>Zhenyu</w:t>
      </w:r>
      <w:proofErr w:type="spellEnd"/>
      <w:r>
        <w:rPr>
          <w:lang w:val="en-CA"/>
        </w:rPr>
        <w:t xml:space="preserve"> Cheng</w:t>
      </w:r>
      <w:r w:rsidR="00575F26" w:rsidRPr="00575F26">
        <w:rPr>
          <w:szCs w:val="32"/>
          <w:lang w:val="en-CA"/>
        </w:rPr>
        <w:t xml:space="preserve"> </w:t>
      </w:r>
      <w:r w:rsidR="00575F26">
        <w:rPr>
          <w:szCs w:val="32"/>
          <w:lang w:val="en-CA"/>
        </w:rPr>
        <w:t>department of microbiology and immunology,</w:t>
      </w:r>
      <w:r>
        <w:rPr>
          <w:lang w:val="en-CA"/>
        </w:rPr>
        <w:t xml:space="preserve"> </w:t>
      </w:r>
      <w:r w:rsidR="00CF60C3">
        <w:rPr>
          <w:lang w:val="en-CA"/>
        </w:rPr>
        <w:t>Dalhousie University, Halifax, Nova Scotia</w:t>
      </w:r>
    </w:p>
    <w:p w14:paraId="7265A59F" w14:textId="77777777" w:rsidR="00CF60C3" w:rsidRDefault="00CF60C3" w:rsidP="00CF60C3">
      <w:pPr>
        <w:pStyle w:val="ListParagraph"/>
        <w:numPr>
          <w:ilvl w:val="0"/>
          <w:numId w:val="12"/>
        </w:numPr>
        <w:shd w:val="clear" w:color="auto" w:fill="FFFFFF"/>
        <w:rPr>
          <w:lang w:val="en-CA"/>
        </w:rPr>
      </w:pPr>
      <w:r>
        <w:rPr>
          <w:lang w:val="en-CA"/>
        </w:rPr>
        <w:t xml:space="preserve">Extracted genes from selected bacteria and inserted into </w:t>
      </w:r>
      <w:r>
        <w:rPr>
          <w:i/>
          <w:lang w:val="en-CA"/>
        </w:rPr>
        <w:t>E. coli</w:t>
      </w:r>
      <w:r>
        <w:rPr>
          <w:lang w:val="en-CA"/>
        </w:rPr>
        <w:t xml:space="preserve"> to ease gene culturing and expression</w:t>
      </w:r>
    </w:p>
    <w:p w14:paraId="408FA9B1" w14:textId="77777777" w:rsidR="00CF60C3" w:rsidRDefault="008C1116" w:rsidP="00CF60C3">
      <w:pPr>
        <w:pStyle w:val="ListParagraph"/>
        <w:numPr>
          <w:ilvl w:val="0"/>
          <w:numId w:val="12"/>
        </w:numPr>
        <w:shd w:val="clear" w:color="auto" w:fill="FFFFFF"/>
        <w:rPr>
          <w:lang w:val="en-CA"/>
        </w:rPr>
      </w:pPr>
      <w:r>
        <w:rPr>
          <w:lang w:val="en-CA"/>
        </w:rPr>
        <w:t xml:space="preserve">Cultured </w:t>
      </w:r>
      <w:r>
        <w:rPr>
          <w:i/>
          <w:lang w:val="en-CA"/>
        </w:rPr>
        <w:t xml:space="preserve">E. coli </w:t>
      </w:r>
      <w:r>
        <w:rPr>
          <w:lang w:val="en-CA"/>
        </w:rPr>
        <w:t>and plated on agar for further experimentation</w:t>
      </w:r>
    </w:p>
    <w:p w14:paraId="626DB88D" w14:textId="77777777" w:rsidR="008C1116" w:rsidRDefault="008C1116" w:rsidP="00CF60C3">
      <w:pPr>
        <w:pStyle w:val="ListParagraph"/>
        <w:numPr>
          <w:ilvl w:val="0"/>
          <w:numId w:val="12"/>
        </w:numPr>
        <w:shd w:val="clear" w:color="auto" w:fill="FFFFFF"/>
        <w:rPr>
          <w:lang w:val="en-CA"/>
        </w:rPr>
      </w:pPr>
      <w:r>
        <w:rPr>
          <w:lang w:val="en-CA"/>
        </w:rPr>
        <w:t>Preformed DNA gel electrophoresis, PCR,</w:t>
      </w:r>
      <w:r w:rsidR="00670D36">
        <w:rPr>
          <w:lang w:val="en-CA"/>
        </w:rPr>
        <w:t xml:space="preserve"> centrifuge,</w:t>
      </w:r>
      <w:r>
        <w:rPr>
          <w:lang w:val="en-CA"/>
        </w:rPr>
        <w:t xml:space="preserve"> and plasmid </w:t>
      </w:r>
      <w:r w:rsidR="00BD27A9">
        <w:rPr>
          <w:lang w:val="en-CA"/>
        </w:rPr>
        <w:t>minipreparation</w:t>
      </w:r>
      <w:r>
        <w:rPr>
          <w:lang w:val="en-CA"/>
        </w:rPr>
        <w:t xml:space="preserve"> on a regular basis</w:t>
      </w:r>
    </w:p>
    <w:p w14:paraId="264DDD7B" w14:textId="77777777" w:rsidR="00B346C2" w:rsidRDefault="00BE68F7" w:rsidP="00CF60C3">
      <w:pPr>
        <w:pStyle w:val="ListParagraph"/>
        <w:numPr>
          <w:ilvl w:val="0"/>
          <w:numId w:val="12"/>
        </w:numPr>
        <w:shd w:val="clear" w:color="auto" w:fill="FFFFFF"/>
        <w:rPr>
          <w:lang w:val="en-CA"/>
        </w:rPr>
      </w:pPr>
      <w:r>
        <w:rPr>
          <w:lang w:val="en-CA"/>
        </w:rPr>
        <w:t>Created</w:t>
      </w:r>
      <w:r w:rsidR="00B346C2">
        <w:rPr>
          <w:lang w:val="en-CA"/>
        </w:rPr>
        <w:t xml:space="preserve"> JavaScript interactive map detailing results of research in an interesting format for laypeople</w:t>
      </w:r>
    </w:p>
    <w:p w14:paraId="14366C83" w14:textId="77777777" w:rsidR="00B346C2" w:rsidRDefault="00B346C2" w:rsidP="00CF60C3">
      <w:pPr>
        <w:pStyle w:val="ListParagraph"/>
        <w:numPr>
          <w:ilvl w:val="0"/>
          <w:numId w:val="12"/>
        </w:numPr>
        <w:shd w:val="clear" w:color="auto" w:fill="FFFFFF"/>
        <w:rPr>
          <w:lang w:val="en-CA"/>
        </w:rPr>
      </w:pPr>
      <w:r>
        <w:rPr>
          <w:lang w:val="en-CA"/>
        </w:rPr>
        <w:t>Prepared pipette tip boxes for entire lab and operated autoclave occasionally</w:t>
      </w:r>
    </w:p>
    <w:p w14:paraId="06ED933E" w14:textId="77777777" w:rsidR="000B05AD" w:rsidRDefault="000B05AD" w:rsidP="000B05AD">
      <w:pPr>
        <w:shd w:val="clear" w:color="auto" w:fill="FFFFFF"/>
        <w:ind w:left="180"/>
        <w:rPr>
          <w:lang w:val="en-CA"/>
        </w:rPr>
      </w:pPr>
    </w:p>
    <w:p w14:paraId="5BF75207" w14:textId="77777777" w:rsidR="00630D80" w:rsidRDefault="00630D80" w:rsidP="00630D80">
      <w:pPr>
        <w:shd w:val="clear" w:color="auto" w:fill="FFFFFF"/>
        <w:rPr>
          <w:lang w:val="en-CA"/>
        </w:rPr>
      </w:pPr>
    </w:p>
    <w:p w14:paraId="7D77E991" w14:textId="77777777" w:rsidR="00630D80" w:rsidRDefault="001A3E56" w:rsidP="00630D80">
      <w:pPr>
        <w:shd w:val="clear" w:color="auto" w:fill="FFFFFF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Museum </w:t>
      </w:r>
      <w:r w:rsidR="00656B22">
        <w:rPr>
          <w:sz w:val="32"/>
          <w:szCs w:val="32"/>
          <w:lang w:val="en-CA"/>
        </w:rPr>
        <w:t>I</w:t>
      </w:r>
      <w:r>
        <w:rPr>
          <w:sz w:val="32"/>
          <w:szCs w:val="32"/>
          <w:lang w:val="en-CA"/>
        </w:rPr>
        <w:t>nterpreter</w:t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  <w:t>August 2014 – September 2016</w:t>
      </w:r>
    </w:p>
    <w:p w14:paraId="7C486040" w14:textId="77777777" w:rsidR="001A3E56" w:rsidRDefault="001A3E56" w:rsidP="00630D80">
      <w:pPr>
        <w:shd w:val="clear" w:color="auto" w:fill="FFFFFF"/>
        <w:rPr>
          <w:lang w:val="en-CA"/>
        </w:rPr>
      </w:pPr>
      <w:r>
        <w:rPr>
          <w:lang w:val="en-CA"/>
        </w:rPr>
        <w:t xml:space="preserve">Nova Scotia </w:t>
      </w:r>
      <w:r w:rsidR="00656B22">
        <w:rPr>
          <w:lang w:val="en-CA"/>
        </w:rPr>
        <w:t>Museum of N</w:t>
      </w:r>
      <w:r>
        <w:rPr>
          <w:lang w:val="en-CA"/>
        </w:rPr>
        <w:t>atural</w:t>
      </w:r>
      <w:r w:rsidR="00656B22">
        <w:rPr>
          <w:lang w:val="en-CA"/>
        </w:rPr>
        <w:t xml:space="preserve"> H</w:t>
      </w:r>
      <w:r>
        <w:rPr>
          <w:lang w:val="en-CA"/>
        </w:rPr>
        <w:t>istory</w:t>
      </w:r>
    </w:p>
    <w:p w14:paraId="7FA16BC3" w14:textId="77777777" w:rsidR="001A3E56" w:rsidRDefault="001A3E56" w:rsidP="001A3E56">
      <w:pPr>
        <w:pStyle w:val="ListParagraph"/>
        <w:numPr>
          <w:ilvl w:val="0"/>
          <w:numId w:val="15"/>
        </w:numPr>
        <w:shd w:val="clear" w:color="auto" w:fill="FFFFFF"/>
        <w:rPr>
          <w:lang w:val="en-CA"/>
        </w:rPr>
      </w:pPr>
      <w:r>
        <w:rPr>
          <w:lang w:val="en-CA"/>
        </w:rPr>
        <w:t>Managed apiculture table</w:t>
      </w:r>
    </w:p>
    <w:p w14:paraId="6EB0030F" w14:textId="77777777" w:rsidR="001A3E56" w:rsidRDefault="001A3E56" w:rsidP="001A3E56">
      <w:pPr>
        <w:pStyle w:val="ListParagraph"/>
        <w:numPr>
          <w:ilvl w:val="0"/>
          <w:numId w:val="15"/>
        </w:numPr>
        <w:shd w:val="clear" w:color="auto" w:fill="FFFFFF"/>
        <w:rPr>
          <w:lang w:val="en-CA"/>
        </w:rPr>
      </w:pPr>
      <w:r>
        <w:rPr>
          <w:lang w:val="en-CA"/>
        </w:rPr>
        <w:t>Informed public on native bee species</w:t>
      </w:r>
    </w:p>
    <w:p w14:paraId="717253F4" w14:textId="11CF4429" w:rsidR="001A3E56" w:rsidRDefault="001A3E56" w:rsidP="001A3E56">
      <w:pPr>
        <w:pStyle w:val="ListParagraph"/>
        <w:numPr>
          <w:ilvl w:val="0"/>
          <w:numId w:val="15"/>
        </w:numPr>
        <w:shd w:val="clear" w:color="auto" w:fill="FFFFFF"/>
        <w:rPr>
          <w:lang w:val="en-CA"/>
        </w:rPr>
      </w:pPr>
      <w:r>
        <w:rPr>
          <w:lang w:val="en-CA"/>
        </w:rPr>
        <w:t>Explored observational hive and located queen bee for museum guests</w:t>
      </w:r>
    </w:p>
    <w:p w14:paraId="7B983338" w14:textId="77777777" w:rsidR="00575F26" w:rsidRDefault="00575F26" w:rsidP="00575F26">
      <w:pPr>
        <w:shd w:val="clear" w:color="auto" w:fill="FFFFFF"/>
        <w:ind w:left="180"/>
        <w:rPr>
          <w:sz w:val="32"/>
          <w:szCs w:val="32"/>
          <w:lang w:val="en-CA"/>
        </w:rPr>
      </w:pPr>
    </w:p>
    <w:p w14:paraId="793072F9" w14:textId="1FE05135" w:rsidR="00575F26" w:rsidRDefault="00575F26" w:rsidP="00575F26">
      <w:pPr>
        <w:shd w:val="clear" w:color="auto" w:fill="FFFFFF"/>
        <w:ind w:left="18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Laboratory Technician</w:t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</w:r>
      <w:r>
        <w:rPr>
          <w:sz w:val="32"/>
          <w:szCs w:val="32"/>
          <w:lang w:val="en-CA"/>
        </w:rPr>
        <w:tab/>
        <w:t>June 2013- August 2013</w:t>
      </w:r>
    </w:p>
    <w:p w14:paraId="52B7C5E6" w14:textId="77777777" w:rsidR="00575F26" w:rsidRDefault="00575F26" w:rsidP="00575F26">
      <w:pPr>
        <w:shd w:val="clear" w:color="auto" w:fill="FFFFFF"/>
        <w:ind w:left="180"/>
        <w:rPr>
          <w:lang w:val="en-CA"/>
        </w:rPr>
      </w:pPr>
      <w:r>
        <w:rPr>
          <w:lang w:val="en-CA"/>
        </w:rPr>
        <w:t xml:space="preserve">Dalhousie University, </w:t>
      </w:r>
      <w:r>
        <w:rPr>
          <w:szCs w:val="32"/>
          <w:lang w:val="en-CA"/>
        </w:rPr>
        <w:t xml:space="preserve">department of microbiology and immunology, </w:t>
      </w:r>
      <w:r>
        <w:rPr>
          <w:lang w:val="en-CA"/>
        </w:rPr>
        <w:t>Halifax, Nova Scotia</w:t>
      </w:r>
    </w:p>
    <w:p w14:paraId="13C96CE7" w14:textId="4A845CD5" w:rsidR="00575F26" w:rsidRDefault="00575F26" w:rsidP="00575F26">
      <w:pPr>
        <w:pStyle w:val="ListParagraph"/>
        <w:numPr>
          <w:ilvl w:val="0"/>
          <w:numId w:val="15"/>
        </w:numPr>
        <w:shd w:val="clear" w:color="auto" w:fill="FFFFFF"/>
        <w:rPr>
          <w:lang w:val="en-CA"/>
        </w:rPr>
      </w:pPr>
      <w:r>
        <w:rPr>
          <w:lang w:val="en-CA"/>
        </w:rPr>
        <w:t>Co-op semester completed during high school</w:t>
      </w:r>
    </w:p>
    <w:p w14:paraId="6F2FE3BD" w14:textId="18F1EACD" w:rsidR="00575F26" w:rsidRDefault="00575F26" w:rsidP="00575F26">
      <w:pPr>
        <w:pStyle w:val="ListParagraph"/>
        <w:numPr>
          <w:ilvl w:val="0"/>
          <w:numId w:val="15"/>
        </w:numPr>
        <w:shd w:val="clear" w:color="auto" w:fill="FFFFFF"/>
        <w:rPr>
          <w:lang w:val="en-CA"/>
        </w:rPr>
      </w:pPr>
      <w:r w:rsidRPr="00670D36">
        <w:rPr>
          <w:lang w:val="en-CA"/>
        </w:rPr>
        <w:t xml:space="preserve">Mutated cell cultures to express </w:t>
      </w:r>
      <w:r>
        <w:rPr>
          <w:lang w:val="en-CA"/>
        </w:rPr>
        <w:t>modified protein receptors and examined kinase expression when exposed to recipient protein</w:t>
      </w:r>
    </w:p>
    <w:p w14:paraId="57768746" w14:textId="2C34A118" w:rsidR="00575F26" w:rsidRPr="00575F26" w:rsidRDefault="00575F26" w:rsidP="00575F26">
      <w:pPr>
        <w:pStyle w:val="ListParagraph"/>
        <w:numPr>
          <w:ilvl w:val="0"/>
          <w:numId w:val="15"/>
        </w:numPr>
        <w:shd w:val="clear" w:color="auto" w:fill="FFFFFF"/>
        <w:rPr>
          <w:lang w:val="en-CA"/>
        </w:rPr>
      </w:pPr>
      <w:r>
        <w:rPr>
          <w:lang w:val="en-CA"/>
        </w:rPr>
        <w:t>Pipetting, bacteria culturing and RNA gel electrophoresis</w:t>
      </w:r>
    </w:p>
    <w:p w14:paraId="4A0B9B12" w14:textId="77777777" w:rsidR="001A3E56" w:rsidRDefault="001A3E56" w:rsidP="001A3E56">
      <w:pPr>
        <w:shd w:val="clear" w:color="auto" w:fill="FFFFFF"/>
        <w:rPr>
          <w:lang w:val="en-CA"/>
        </w:rPr>
      </w:pPr>
    </w:p>
    <w:p w14:paraId="3A48DCE1" w14:textId="77777777" w:rsidR="001A3E56" w:rsidRDefault="001A3E56" w:rsidP="001A3E56">
      <w:pPr>
        <w:shd w:val="clear" w:color="auto" w:fill="FFFFFF"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Extra-curricular</w:t>
      </w:r>
      <w:r w:rsidR="00656B22">
        <w:rPr>
          <w:sz w:val="40"/>
          <w:szCs w:val="40"/>
          <w:lang w:val="en-CA"/>
        </w:rPr>
        <w:t>:</w:t>
      </w:r>
    </w:p>
    <w:p w14:paraId="184E6754" w14:textId="77777777" w:rsidR="001A3E56" w:rsidRDefault="00BD27A9" w:rsidP="001A3E56">
      <w:pPr>
        <w:pStyle w:val="ListParagraph"/>
        <w:numPr>
          <w:ilvl w:val="0"/>
          <w:numId w:val="16"/>
        </w:numPr>
        <w:shd w:val="clear" w:color="auto" w:fill="FFFFFF"/>
        <w:rPr>
          <w:lang w:val="en-CA"/>
        </w:rPr>
      </w:pPr>
      <w:r>
        <w:rPr>
          <w:lang w:val="en-CA"/>
        </w:rPr>
        <w:t>H</w:t>
      </w:r>
      <w:r w:rsidR="001A3E56">
        <w:rPr>
          <w:lang w:val="en-CA"/>
        </w:rPr>
        <w:t xml:space="preserve">ave been an amateur beekeeper for </w:t>
      </w:r>
      <w:r>
        <w:rPr>
          <w:lang w:val="en-CA"/>
        </w:rPr>
        <w:t>five</w:t>
      </w:r>
      <w:r w:rsidR="001A3E56">
        <w:rPr>
          <w:lang w:val="en-CA"/>
        </w:rPr>
        <w:t xml:space="preserve"> years</w:t>
      </w:r>
    </w:p>
    <w:p w14:paraId="12DEAEDA" w14:textId="77777777" w:rsidR="00DE305C" w:rsidRDefault="00BD27A9" w:rsidP="00DE305C">
      <w:pPr>
        <w:pStyle w:val="ListParagraph"/>
        <w:numPr>
          <w:ilvl w:val="0"/>
          <w:numId w:val="16"/>
        </w:numPr>
        <w:shd w:val="clear" w:color="auto" w:fill="FFFFFF"/>
        <w:rPr>
          <w:lang w:val="en-CA"/>
        </w:rPr>
      </w:pPr>
      <w:r>
        <w:rPr>
          <w:lang w:val="en-CA"/>
        </w:rPr>
        <w:t>H</w:t>
      </w:r>
      <w:r w:rsidR="00F57A55">
        <w:rPr>
          <w:lang w:val="en-CA"/>
        </w:rPr>
        <w:t>ave built my personal computer myself</w:t>
      </w:r>
    </w:p>
    <w:p w14:paraId="03E6908E" w14:textId="77777777" w:rsidR="003B4F4B" w:rsidRDefault="003B4F4B" w:rsidP="003B4F4B">
      <w:pPr>
        <w:pStyle w:val="ListParagraph"/>
        <w:numPr>
          <w:ilvl w:val="0"/>
          <w:numId w:val="16"/>
        </w:numPr>
        <w:shd w:val="clear" w:color="auto" w:fill="FFFFFF"/>
        <w:rPr>
          <w:lang w:val="en-CA"/>
        </w:rPr>
      </w:pPr>
      <w:r>
        <w:rPr>
          <w:lang w:val="en-CA"/>
        </w:rPr>
        <w:t>Sewing</w:t>
      </w:r>
    </w:p>
    <w:p w14:paraId="3F444345" w14:textId="77777777" w:rsidR="003B4F4B" w:rsidRPr="003B4F4B" w:rsidRDefault="003B4F4B" w:rsidP="003B4F4B">
      <w:pPr>
        <w:pStyle w:val="ListParagraph"/>
        <w:numPr>
          <w:ilvl w:val="0"/>
          <w:numId w:val="16"/>
        </w:numPr>
        <w:shd w:val="clear" w:color="auto" w:fill="FFFFFF"/>
        <w:rPr>
          <w:lang w:val="en-CA"/>
        </w:rPr>
      </w:pPr>
      <w:r>
        <w:rPr>
          <w:lang w:val="en-CA"/>
        </w:rPr>
        <w:t>Cooking</w:t>
      </w:r>
    </w:p>
    <w:sectPr w:rsidR="003B4F4B" w:rsidRPr="003B4F4B" w:rsidSect="00E904A8">
      <w:headerReference w:type="default" r:id="rId7"/>
      <w:footerReference w:type="default" r:id="rId8"/>
      <w:headerReference w:type="first" r:id="rId9"/>
      <w:pgSz w:w="12240" w:h="15840" w:code="1"/>
      <w:pgMar w:top="2160" w:right="1152" w:bottom="1008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9B81" w14:textId="77777777" w:rsidR="007E66AF" w:rsidRDefault="007E66AF">
      <w:pPr>
        <w:spacing w:line="240" w:lineRule="auto"/>
      </w:pPr>
      <w:r>
        <w:separator/>
      </w:r>
    </w:p>
  </w:endnote>
  <w:endnote w:type="continuationSeparator" w:id="0">
    <w:p w14:paraId="50ECCC60" w14:textId="77777777" w:rsidR="007E66AF" w:rsidRDefault="007E6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62899A60" w14:textId="77777777" w:rsidR="009A1169" w:rsidRDefault="004178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0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3DACC" w14:textId="77777777" w:rsidR="007E66AF" w:rsidRDefault="007E66AF">
      <w:pPr>
        <w:spacing w:line="240" w:lineRule="auto"/>
      </w:pPr>
      <w:r>
        <w:separator/>
      </w:r>
    </w:p>
  </w:footnote>
  <w:footnote w:type="continuationSeparator" w:id="0">
    <w:p w14:paraId="5AA48C64" w14:textId="77777777" w:rsidR="007E66AF" w:rsidRDefault="007E6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60A74" w14:textId="77777777" w:rsidR="00D42D53" w:rsidRDefault="004178B8" w:rsidP="00D42D53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01D83231" wp14:editId="5E0A4323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0BAF917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44CBCA80" w14:textId="77777777" w:rsidR="009A1169" w:rsidRDefault="009A1169">
    <w:pPr>
      <w:pStyle w:val="ContactInf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C9AD" w14:textId="77777777" w:rsidR="009A1169" w:rsidRDefault="004178B8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ABE7E8B" wp14:editId="0909696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D59D989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593AEF">
      <w:t>Nicholas Boudreau</w:t>
    </w:r>
  </w:p>
  <w:p w14:paraId="58DAD6B3" w14:textId="77777777" w:rsidR="00DF0209" w:rsidRDefault="00593AEF">
    <w:pPr>
      <w:pStyle w:val="ContactInfo"/>
    </w:pPr>
    <w:r>
      <w:rPr>
        <w:rStyle w:val="ContactInfoChar"/>
      </w:rPr>
      <w:t xml:space="preserve">6435 Liverpool </w:t>
    </w:r>
    <w:r w:rsidR="009924AE">
      <w:rPr>
        <w:rStyle w:val="ContactInfoChar"/>
      </w:rPr>
      <w:t>S</w:t>
    </w:r>
    <w:r>
      <w:rPr>
        <w:rStyle w:val="ContactInfoChar"/>
      </w:rPr>
      <w:t>treet</w:t>
    </w:r>
    <w:r w:rsidR="009924AE">
      <w:rPr>
        <w:rStyle w:val="ContactInfoChar"/>
      </w:rPr>
      <w:t>, Halifax, NS B3L 1Y3</w:t>
    </w:r>
    <w:r w:rsidR="004178B8">
      <w:t xml:space="preserve"> </w:t>
    </w:r>
  </w:p>
  <w:p w14:paraId="5E6B7D99" w14:textId="77777777" w:rsidR="009A1169" w:rsidRDefault="00593AEF">
    <w:pPr>
      <w:pStyle w:val="ContactInfo"/>
    </w:pPr>
    <w:r>
      <w:rPr>
        <w:rStyle w:val="ContactInfoChar"/>
      </w:rPr>
      <w:t>Cel</w:t>
    </w:r>
    <w:r w:rsidR="009924AE">
      <w:rPr>
        <w:rStyle w:val="ContactInfoChar"/>
      </w:rPr>
      <w:t>l</w:t>
    </w:r>
    <w:r>
      <w:rPr>
        <w:rStyle w:val="ContactInfoChar"/>
      </w:rPr>
      <w:t>:</w:t>
    </w:r>
    <w:r w:rsidR="00DF0209">
      <w:rPr>
        <w:rStyle w:val="ContactInfoChar"/>
      </w:rPr>
      <w:t xml:space="preserve"> </w:t>
    </w:r>
    <w:r>
      <w:rPr>
        <w:rStyle w:val="ContactInfoChar"/>
      </w:rPr>
      <w:t>902-225-5699</w:t>
    </w:r>
  </w:p>
  <w:p w14:paraId="5CBE37FD" w14:textId="77777777" w:rsidR="009A1169" w:rsidRDefault="00593AEF">
    <w:pPr>
      <w:pStyle w:val="ContactInfo"/>
    </w:pPr>
    <w:r>
      <w:rPr>
        <w:rStyle w:val="ContactInfoChar"/>
      </w:rPr>
      <w:t>NH.boudreau@gmail.com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2B0C"/>
    <w:multiLevelType w:val="hybridMultilevel"/>
    <w:tmpl w:val="6F02FD7C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460C"/>
    <w:multiLevelType w:val="hybridMultilevel"/>
    <w:tmpl w:val="EDB49296"/>
    <w:lvl w:ilvl="0" w:tplc="FDD69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2056C57"/>
    <w:multiLevelType w:val="hybridMultilevel"/>
    <w:tmpl w:val="22D8123A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70667"/>
    <w:multiLevelType w:val="hybridMultilevel"/>
    <w:tmpl w:val="A3FC8320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63EE"/>
    <w:multiLevelType w:val="hybridMultilevel"/>
    <w:tmpl w:val="22441034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CD308CE"/>
    <w:multiLevelType w:val="hybridMultilevel"/>
    <w:tmpl w:val="DDF8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114B"/>
    <w:multiLevelType w:val="hybridMultilevel"/>
    <w:tmpl w:val="2F147974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75861"/>
    <w:multiLevelType w:val="hybridMultilevel"/>
    <w:tmpl w:val="80129B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B2E1231"/>
    <w:multiLevelType w:val="hybridMultilevel"/>
    <w:tmpl w:val="12C6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47B30"/>
    <w:multiLevelType w:val="hybridMultilevel"/>
    <w:tmpl w:val="5CB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572BE"/>
    <w:multiLevelType w:val="hybridMultilevel"/>
    <w:tmpl w:val="4988669E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16703"/>
    <w:multiLevelType w:val="hybridMultilevel"/>
    <w:tmpl w:val="7B669E40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06A47"/>
    <w:multiLevelType w:val="hybridMultilevel"/>
    <w:tmpl w:val="E28A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03327"/>
    <w:multiLevelType w:val="hybridMultilevel"/>
    <w:tmpl w:val="5330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F55C3"/>
    <w:multiLevelType w:val="hybridMultilevel"/>
    <w:tmpl w:val="9E0C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968D4"/>
    <w:multiLevelType w:val="hybridMultilevel"/>
    <w:tmpl w:val="A3F8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F73C1"/>
    <w:multiLevelType w:val="hybridMultilevel"/>
    <w:tmpl w:val="1DE2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C1203"/>
    <w:multiLevelType w:val="hybridMultilevel"/>
    <w:tmpl w:val="4CA27C2A"/>
    <w:lvl w:ilvl="0" w:tplc="FDD695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1"/>
  </w:num>
  <w:num w:numId="5">
    <w:abstractNumId w:val="17"/>
  </w:num>
  <w:num w:numId="6">
    <w:abstractNumId w:val="5"/>
  </w:num>
  <w:num w:numId="7">
    <w:abstractNumId w:val="22"/>
  </w:num>
  <w:num w:numId="8">
    <w:abstractNumId w:val="13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  <w:num w:numId="14">
    <w:abstractNumId w:val="14"/>
  </w:num>
  <w:num w:numId="15">
    <w:abstractNumId w:val="6"/>
  </w:num>
  <w:num w:numId="16">
    <w:abstractNumId w:val="10"/>
  </w:num>
  <w:num w:numId="17">
    <w:abstractNumId w:val="20"/>
  </w:num>
  <w:num w:numId="18">
    <w:abstractNumId w:val="16"/>
  </w:num>
  <w:num w:numId="19">
    <w:abstractNumId w:val="12"/>
  </w:num>
  <w:num w:numId="20">
    <w:abstractNumId w:val="19"/>
  </w:num>
  <w:num w:numId="21">
    <w:abstractNumId w:val="9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18"/>
    <w:rsid w:val="00061FC7"/>
    <w:rsid w:val="000B05AD"/>
    <w:rsid w:val="000C30EE"/>
    <w:rsid w:val="000D1076"/>
    <w:rsid w:val="00102D05"/>
    <w:rsid w:val="0014094C"/>
    <w:rsid w:val="001518CD"/>
    <w:rsid w:val="001A3E56"/>
    <w:rsid w:val="001F151B"/>
    <w:rsid w:val="001F6A37"/>
    <w:rsid w:val="00216422"/>
    <w:rsid w:val="00291656"/>
    <w:rsid w:val="002A09FD"/>
    <w:rsid w:val="00334F12"/>
    <w:rsid w:val="00382B4C"/>
    <w:rsid w:val="003A0EE7"/>
    <w:rsid w:val="003B4F4B"/>
    <w:rsid w:val="004052A9"/>
    <w:rsid w:val="00405774"/>
    <w:rsid w:val="004178B8"/>
    <w:rsid w:val="004512CB"/>
    <w:rsid w:val="00501195"/>
    <w:rsid w:val="00510DC9"/>
    <w:rsid w:val="0054559B"/>
    <w:rsid w:val="00575F26"/>
    <w:rsid w:val="00593AEF"/>
    <w:rsid w:val="005B2594"/>
    <w:rsid w:val="005B39FD"/>
    <w:rsid w:val="00604FAB"/>
    <w:rsid w:val="006110E5"/>
    <w:rsid w:val="00630D80"/>
    <w:rsid w:val="006333E1"/>
    <w:rsid w:val="00654F3A"/>
    <w:rsid w:val="00656B22"/>
    <w:rsid w:val="006648B8"/>
    <w:rsid w:val="00670D36"/>
    <w:rsid w:val="00764EB6"/>
    <w:rsid w:val="00786B4A"/>
    <w:rsid w:val="007A3057"/>
    <w:rsid w:val="007B62DC"/>
    <w:rsid w:val="007E66AF"/>
    <w:rsid w:val="00802B46"/>
    <w:rsid w:val="008506D1"/>
    <w:rsid w:val="00861F52"/>
    <w:rsid w:val="00866D6D"/>
    <w:rsid w:val="00873E07"/>
    <w:rsid w:val="008A2A6D"/>
    <w:rsid w:val="008C1116"/>
    <w:rsid w:val="008C4CFC"/>
    <w:rsid w:val="008E5FC4"/>
    <w:rsid w:val="008F657B"/>
    <w:rsid w:val="00907218"/>
    <w:rsid w:val="0094635E"/>
    <w:rsid w:val="009545EA"/>
    <w:rsid w:val="00982DA3"/>
    <w:rsid w:val="009924AE"/>
    <w:rsid w:val="009A1169"/>
    <w:rsid w:val="009B50AD"/>
    <w:rsid w:val="00A02CE8"/>
    <w:rsid w:val="00A03DA4"/>
    <w:rsid w:val="00A332D7"/>
    <w:rsid w:val="00A43FCA"/>
    <w:rsid w:val="00A45663"/>
    <w:rsid w:val="00B346C2"/>
    <w:rsid w:val="00BD27A9"/>
    <w:rsid w:val="00BE68F7"/>
    <w:rsid w:val="00CE6D00"/>
    <w:rsid w:val="00CF60C3"/>
    <w:rsid w:val="00D00DED"/>
    <w:rsid w:val="00D42D53"/>
    <w:rsid w:val="00D9120C"/>
    <w:rsid w:val="00DE173C"/>
    <w:rsid w:val="00DE305C"/>
    <w:rsid w:val="00DF0209"/>
    <w:rsid w:val="00E01E1E"/>
    <w:rsid w:val="00E35873"/>
    <w:rsid w:val="00E37C5E"/>
    <w:rsid w:val="00E712CF"/>
    <w:rsid w:val="00E904A8"/>
    <w:rsid w:val="00EB38E9"/>
    <w:rsid w:val="00EB6960"/>
    <w:rsid w:val="00EE109A"/>
    <w:rsid w:val="00EF4EC3"/>
    <w:rsid w:val="00F17565"/>
    <w:rsid w:val="00F54585"/>
    <w:rsid w:val="00F57A55"/>
    <w:rsid w:val="00F63B50"/>
    <w:rsid w:val="00FA12A6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5FE5B"/>
  <w15:docId w15:val="{C8453745-9FC3-4041-A8BB-F502F983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7A3057"/>
    <w:rPr>
      <w:color w:val="0000FF" w:themeColor="hyperlink"/>
      <w:u w:val="single"/>
    </w:rPr>
  </w:style>
  <w:style w:type="character" w:customStyle="1" w:styleId="contextualextensionhighlight">
    <w:name w:val="contextualextensionhighlight"/>
    <w:basedOn w:val="DefaultParagraphFont"/>
    <w:rsid w:val="00FA12A6"/>
  </w:style>
  <w:style w:type="character" w:customStyle="1" w:styleId="Heading4Char">
    <w:name w:val="Heading 4 Char"/>
    <w:basedOn w:val="DefaultParagraphFont"/>
    <w:link w:val="Heading4"/>
    <w:uiPriority w:val="9"/>
    <w:semiHidden/>
    <w:rsid w:val="001F15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unhideWhenUsed/>
    <w:rsid w:val="004512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CCCCCC"/>
            <w:right w:val="none" w:sz="0" w:space="0" w:color="auto"/>
          </w:divBdr>
        </w:div>
      </w:divsChild>
    </w:div>
    <w:div w:id="947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0352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90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233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Nicholas Boudreau</cp:lastModifiedBy>
  <cp:revision>15</cp:revision>
  <cp:lastPrinted>2016-10-13T17:39:00Z</cp:lastPrinted>
  <dcterms:created xsi:type="dcterms:W3CDTF">2018-01-16T16:46:00Z</dcterms:created>
  <dcterms:modified xsi:type="dcterms:W3CDTF">2019-01-16T20:13:00Z</dcterms:modified>
  <cp:version/>
</cp:coreProperties>
</file>